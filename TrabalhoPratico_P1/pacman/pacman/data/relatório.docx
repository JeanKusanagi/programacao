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AE" w:rsidRPr="004D67DE" w:rsidRDefault="00E621F1">
      <w:pPr>
        <w:pStyle w:val="TtulodeSeco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Grupo 1" descr="Informações de Contact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Caixa de Texto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E" w:rsidRDefault="0059625F">
                              <w:pPr>
                                <w:pStyle w:val="Nome"/>
                              </w:pPr>
                              <w:r w:rsidRPr="0059625F">
                                <w:rPr>
                                  <w:sz w:val="56"/>
                                </w:rPr>
                                <w:t>Pacman Multijogador</w:t>
                              </w:r>
                            </w:p>
                            <w:p w:rsidR="0059625F" w:rsidRDefault="0059625F" w:rsidP="0059625F">
                              <w:pPr>
                                <w:pStyle w:val="Ponto-chave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Maria João Lavoura</w:t>
                              </w:r>
                              <w:r>
                                <w:br/>
                                <w:t xml:space="preserve">N. Mec. </w:t>
                              </w:r>
                              <w:r>
                                <w:t xml:space="preserve"> 84681</w:t>
                              </w:r>
                            </w:p>
                            <w:p w:rsidR="00F67BAE" w:rsidRDefault="0059625F" w:rsidP="0059625F">
                              <w:pPr>
                                <w:pStyle w:val="Ponto-chave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 xml:space="preserve">Pedro Teixeira </w:t>
                              </w:r>
                              <w:r>
                                <w:br/>
                              </w:r>
                              <w:r>
                                <w:t>N. Mec. 84715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ixa de Texto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67BAE" w:rsidRPr="004D67DE" w:rsidRDefault="00F67BAE"/>
                            <w:p w:rsidR="00F67BAE" w:rsidRPr="004D67DE" w:rsidRDefault="0059625F">
                              <w:pPr>
                                <w:pStyle w:val="InformaesdeContacto"/>
                              </w:pPr>
                              <w:r>
                                <w:t>Programação I | DETI-UA</w:t>
                              </w:r>
                            </w:p>
                            <w:p w:rsidR="00F67BAE" w:rsidRPr="004D67DE" w:rsidRDefault="0059625F">
                              <w:pPr>
                                <w:pStyle w:val="InformaesdeContacto"/>
                              </w:pPr>
                              <w:r>
                                <w:t>Trabalho Prático</w:t>
                              </w:r>
                            </w:p>
                            <w:p w:rsidR="00F67BAE" w:rsidRDefault="0059625F">
                              <w:pPr>
                                <w:pStyle w:val="InformaesdeContacto"/>
                              </w:pPr>
                              <w:r>
                                <w:t>08-12-2016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upo 1" o:spid="_x0000_s1026" alt="Informações de Contact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:rsidR="00F67BAE" w:rsidRDefault="0059625F">
                        <w:pPr>
                          <w:pStyle w:val="Nome"/>
                        </w:pPr>
                        <w:r w:rsidRPr="0059625F">
                          <w:rPr>
                            <w:sz w:val="56"/>
                          </w:rPr>
                          <w:t>Pacman Multijogador</w:t>
                        </w:r>
                      </w:p>
                      <w:p w:rsidR="0059625F" w:rsidRDefault="0059625F" w:rsidP="0059625F">
                        <w:pPr>
                          <w:pStyle w:val="Ponto-chave"/>
                          <w:numPr>
                            <w:ilvl w:val="0"/>
                            <w:numId w:val="10"/>
                          </w:numPr>
                        </w:pPr>
                        <w:r>
                          <w:t>Maria João Lavoura</w:t>
                        </w:r>
                        <w:r>
                          <w:br/>
                          <w:t xml:space="preserve">N. Mec. </w:t>
                        </w:r>
                        <w:r>
                          <w:t xml:space="preserve"> 84681</w:t>
                        </w:r>
                      </w:p>
                      <w:p w:rsidR="00F67BAE" w:rsidRDefault="0059625F" w:rsidP="0059625F">
                        <w:pPr>
                          <w:pStyle w:val="Ponto-chave"/>
                          <w:numPr>
                            <w:ilvl w:val="0"/>
                            <w:numId w:val="10"/>
                          </w:numPr>
                        </w:pPr>
                        <w:r>
                          <w:t xml:space="preserve">Pedro Teixeira </w:t>
                        </w:r>
                        <w:r>
                          <w:br/>
                        </w:r>
                        <w:r>
                          <w:t>N. Mec. 84715</w:t>
                        </w:r>
                      </w:p>
                    </w:txbxContent>
                  </v:textbox>
                </v:shape>
                <v:shape id="Caixa de Texto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p w:rsidR="00F67BAE" w:rsidRPr="004D67DE" w:rsidRDefault="00F67BAE"/>
                      <w:p w:rsidR="00F67BAE" w:rsidRPr="004D67DE" w:rsidRDefault="0059625F">
                        <w:pPr>
                          <w:pStyle w:val="InformaesdeContacto"/>
                        </w:pPr>
                        <w:r>
                          <w:t>Programação I | DETI-UA</w:t>
                        </w:r>
                      </w:p>
                      <w:p w:rsidR="00F67BAE" w:rsidRPr="004D67DE" w:rsidRDefault="0059625F">
                        <w:pPr>
                          <w:pStyle w:val="InformaesdeContacto"/>
                        </w:pPr>
                        <w:r>
                          <w:t>Trabalho Prático</w:t>
                        </w:r>
                      </w:p>
                      <w:p w:rsidR="00F67BAE" w:rsidRDefault="0059625F">
                        <w:pPr>
                          <w:pStyle w:val="InformaesdeContacto"/>
                        </w:pPr>
                        <w:r>
                          <w:t>08-12-2016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Objetivo</w:t>
      </w:r>
    </w:p>
    <w:sdt>
      <w:sdtPr>
        <w:id w:val="1690487667"/>
        <w:placeholder>
          <w:docPart w:val="F30306E4E6AA4FD1848E4C40B1FF6C3E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F67BAE" w:rsidRPr="0059625F" w:rsidRDefault="00E621F1">
          <w:pPr>
            <w:rPr>
              <w:u w:val="single"/>
            </w:rPr>
          </w:pPr>
          <w:r w:rsidRPr="0059625F">
            <w:rPr>
              <w:u w:val="single"/>
            </w:rPr>
            <w:t>Conseguir o emprego ideal pode ser uma tarefa desafiante, mas conseguir um currículo com excelente aspeto não precisa de o ser! Fornecemos algumas sugestões rápidas para ajudá-lo a começar. Para substituir qualquer texto de sugestão pelo seu próprio texto, basta clicar sobre o mesmo e começar a escrever.</w:t>
          </w:r>
        </w:p>
        <w:p w:rsidR="00F67BAE" w:rsidRPr="004D67DE" w:rsidRDefault="00E621F1">
          <w:r w:rsidRPr="0059625F">
            <w:rPr>
              <w:u w:val="single"/>
            </w:rPr>
            <w:t>Precisa de outra entrada de experiência profissional ou habilitações literárias? É para já. Basta cliCaráter de nos exemplos de amostras em baixo e, em seguida, cliCaráter de no sinal mais que aparece. Está à procura de uma Caráter deta de apresentação correspondente? Só precisava de nos perguntar! No separador Inserir, clique em Página de Rosto.</w:t>
          </w:r>
        </w:p>
        <w:bookmarkEnd w:id="0" w:displacedByCustomXml="next"/>
      </w:sdtContent>
    </w:sdt>
    <w:p w:rsidR="00F67BAE" w:rsidRPr="004D67DE" w:rsidRDefault="00E621F1">
      <w:pPr>
        <w:pStyle w:val="TtulodeSeco"/>
      </w:pPr>
      <w:r>
        <w:t>Experiência Profissional</w:t>
      </w:r>
    </w:p>
    <w:sdt>
      <w:sdtPr>
        <w:rPr>
          <w:sz w:val="20"/>
        </w:rPr>
        <w:id w:val="1467555357"/>
        <w15:repeatingSection/>
      </w:sdtPr>
      <w:sdtEndPr/>
      <w:sdtContent>
        <w:sdt>
          <w:sdtPr>
            <w:rPr>
              <w:sz w:val="20"/>
            </w:rPr>
            <w:id w:val="-446237174"/>
            <w:placeholder>
              <w:docPart w:val="814FDA6CB60146ACB1BFFB25966C2A31"/>
            </w:placeholder>
            <w15:repeatingSectionItem/>
          </w:sdtPr>
          <w:sdtEndPr/>
          <w:sdtContent>
            <w:sdt>
              <w:sdtPr>
                <w:rPr>
                  <w:sz w:val="20"/>
                </w:rPr>
                <w:id w:val="-1472127747"/>
              </w:sdtPr>
              <w:sdtEndPr/>
              <w:sdtContent>
                <w:sdt>
                  <w:sdtPr>
                    <w:rPr>
                      <w:sz w:val="20"/>
                    </w:rPr>
                    <w:id w:val="-1260518174"/>
                    <w:placeholder>
                      <w:docPart w:val="76FF598C0D2E438691EFB036CE5404D8"/>
                    </w:placeholder>
                  </w:sdtPr>
                  <w:sdtEndPr/>
                  <w:sdtContent>
                    <w:sdt>
                      <w:sdtPr>
                        <w:id w:val="1438944690"/>
                        <w:placeholder>
                          <w:docPart w:val="0C6135C12D9449A487CA62F07E991EE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67BAE" w:rsidRPr="004D67DE" w:rsidRDefault="00E621F1">
                          <w:pPr>
                            <w:pStyle w:val="DatadeCurrculo"/>
                          </w:pPr>
                          <w:r>
                            <w:t>[Datas De - Até]</w:t>
                          </w:r>
                        </w:p>
                      </w:sdtContent>
                    </w:sdt>
                    <w:sdt>
                      <w:sdtPr>
                        <w:id w:val="1117267474"/>
                        <w:placeholder>
                          <w:docPart w:val="04F1892FCCC548CF8264AD8E80D3DE18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67BAE" w:rsidRDefault="00E621F1">
                          <w:pPr>
                            <w:pStyle w:val="Subseco"/>
                          </w:pPr>
                          <w:r>
                            <w:t>[Empresa]</w:t>
                          </w:r>
                        </w:p>
                      </w:sdtContent>
                    </w:sdt>
                    <w:sdt>
                      <w:sdtPr>
                        <w:id w:val="-600799657"/>
                        <w:placeholder>
                          <w:docPart w:val="211075726BCD4ABFB5A1A31D3FCFFA28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67BAE" w:rsidRDefault="00E621F1">
                          <w:pPr>
                            <w:pStyle w:val="Descrio"/>
                          </w:pPr>
                          <w:r>
                            <w:t>[Cargo Ocupado]</w:t>
                          </w:r>
                        </w:p>
                      </w:sdtContent>
                    </w:sdt>
                    <w:sdt>
                      <w:sdtPr>
                        <w:id w:val="-1879080047"/>
                        <w:placeholder>
                          <w:docPart w:val="10BAA01550CD480D8572163445C60D76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67BAE" w:rsidRDefault="00E621F1">
                          <w:pPr>
                            <w:pStyle w:val="ListacomMarcas"/>
                          </w:pPr>
                          <w:r>
                            <w:t>Clique aqui para introduzir texto.</w:t>
                          </w:r>
                        </w:p>
                        <w:p w:rsidR="00F67BAE" w:rsidRDefault="00E621F1">
                          <w:pPr>
                            <w:pStyle w:val="ListacomMarcas"/>
                            <w:numPr>
                              <w:ilvl w:val="0"/>
                              <w:numId w:val="11"/>
                            </w:numPr>
                          </w:pPr>
                          <w:r>
                            <w:t>Clique aqui para introduzir texto</w:t>
                          </w:r>
                        </w:p>
                        <w:p w:rsidR="00F67BAE" w:rsidRPr="004D67DE" w:rsidRDefault="00E621F1">
                          <w:pPr>
                            <w:pStyle w:val="ListacomMarcas"/>
                          </w:pPr>
                          <w:r>
                            <w:t>Clique aqui para introduzir texto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:rsidR="00F67BAE" w:rsidRPr="004D67DE" w:rsidRDefault="00E621F1">
      <w:pPr>
        <w:pStyle w:val="TtulodeSeco"/>
      </w:pPr>
      <w:r>
        <w:t>Habilitações Literárias</w:t>
      </w:r>
    </w:p>
    <w:sdt>
      <w:sdtPr>
        <w:rPr>
          <w:sz w:val="20"/>
        </w:rPr>
        <w:id w:val="-93781616"/>
      </w:sdtPr>
      <w:sdtEndPr/>
      <w:sdtContent>
        <w:sdt>
          <w:sdtPr>
            <w:rPr>
              <w:sz w:val="20"/>
            </w:rPr>
            <w:id w:val="301266699"/>
            <w:placeholder>
              <w:docPart w:val="76FF598C0D2E438691EFB036CE5404D8"/>
            </w:placeholder>
          </w:sdtPr>
          <w:sdtEndPr/>
          <w:sdtContent>
            <w:sdt>
              <w:sdtPr>
                <w:rPr>
                  <w:sz w:val="20"/>
                </w:rPr>
                <w:id w:val="431405815"/>
                <w15:repeatingSection/>
              </w:sdtPr>
              <w:sdtEndPr/>
              <w:sdtContent>
                <w:sdt>
                  <w:sdtPr>
                    <w:rPr>
                      <w:sz w:val="20"/>
                    </w:rPr>
                    <w:id w:val="-465356090"/>
                    <w:placeholder>
                      <w:docPart w:val="814FDA6CB60146ACB1BFFB25966C2A31"/>
                    </w:placeholder>
                    <w15:repeatingSectionItem/>
                  </w:sdtPr>
                  <w:sdtEndPr/>
                  <w:sdtContent>
                    <w:sdt>
                      <w:sdtPr>
                        <w:id w:val="-834685027"/>
                        <w:placeholder>
                          <w:docPart w:val="0C6135C12D9449A487CA62F07E991EE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67BAE" w:rsidRPr="004D67DE" w:rsidRDefault="004D67DE">
                          <w:pPr>
                            <w:pStyle w:val="DatadeCurrculo"/>
                          </w:pPr>
                          <w:r>
                            <w:t>[Datas De - Até]</w:t>
                          </w:r>
                        </w:p>
                      </w:sdtContent>
                    </w:sdt>
                    <w:sdt>
                      <w:sdtPr>
                        <w:id w:val="1898628329"/>
                        <w:placeholder>
                          <w:docPart w:val="DADAC95416AF426DB09BD478DE85A6C8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67BAE" w:rsidRPr="004D67DE" w:rsidRDefault="00E621F1">
                          <w:pPr>
                            <w:pStyle w:val="Subseco"/>
                          </w:pPr>
                          <w:r>
                            <w:t>[Nome de Escola, Local]</w:t>
                          </w:r>
                        </w:p>
                      </w:sdtContent>
                    </w:sdt>
                    <w:sdt>
                      <w:sdtPr>
                        <w:id w:val="-1768997263"/>
                        <w:placeholder>
                          <w:docPart w:val="44DEB69F7F4D4DC2B067944D560C0D56"/>
                        </w:placeholder>
                        <w:temporary/>
                        <w:showingPlcHdr/>
                        <w15:appearance w15:val="hidden"/>
                        <w:text/>
                      </w:sdtPr>
                      <w:sdtEndPr/>
                      <w:sdtContent>
                        <w:p w:rsidR="00F67BAE" w:rsidRPr="004D67DE" w:rsidRDefault="00E621F1">
                          <w:pPr>
                            <w:pStyle w:val="Descrio"/>
                          </w:pPr>
                          <w:r>
                            <w:t>[Licenciatura]</w:t>
                          </w:r>
                        </w:p>
                      </w:sdtContent>
                    </w:sdt>
                    <w:sdt>
                      <w:sdtPr>
                        <w:id w:val="-1018540442"/>
                        <w:placeholder>
                          <w:docPart w:val="1D701973BBDE4773AFC53EF6092BD09D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F67BAE" w:rsidRDefault="00E621F1">
                          <w:pPr>
                            <w:pStyle w:val="ListacomMarcas"/>
                          </w:pPr>
                          <w:r>
                            <w:t>Clique aqui para introduzir texto.</w:t>
                          </w:r>
                        </w:p>
                        <w:p w:rsidR="00F67BAE" w:rsidRPr="004D67DE" w:rsidRDefault="00E621F1">
                          <w:pPr>
                            <w:pStyle w:val="ListacomMarcas"/>
                          </w:pPr>
                          <w:r>
                            <w:t>Clique aqui para introduzir texto</w:t>
                          </w:r>
                        </w:p>
                      </w:sdtContent>
                    </w:sdt>
                  </w:sdtContent>
                </w:sdt>
              </w:sdtContent>
            </w:sdt>
          </w:sdtContent>
        </w:sdt>
      </w:sdtContent>
    </w:sdt>
    <w:p w:rsidR="00F67BAE" w:rsidRPr="004D67DE" w:rsidRDefault="00E621F1">
      <w:pPr>
        <w:pStyle w:val="TtulodeSeco"/>
      </w:pPr>
      <w:r>
        <w:t>Referências</w:t>
      </w:r>
    </w:p>
    <w:p w:rsidR="00F67BAE" w:rsidRPr="004D67DE" w:rsidRDefault="00E621F1">
      <w:r>
        <w:t>Referências disponíveis mediante solicitação.</w:t>
      </w:r>
    </w:p>
    <w:sectPr w:rsidR="00F67BAE" w:rsidRPr="004D67DE" w:rsidSect="00121E20">
      <w:headerReference w:type="default" r:id="rId10"/>
      <w:footerReference w:type="default" r:id="rId11"/>
      <w:headerReference w:type="first" r:id="rId12"/>
      <w:pgSz w:w="11907" w:h="16839" w:code="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6C7" w:rsidRDefault="000466C7">
      <w:pPr>
        <w:spacing w:after="0" w:line="240" w:lineRule="auto"/>
      </w:pPr>
      <w:r>
        <w:separator/>
      </w:r>
    </w:p>
  </w:endnote>
  <w:endnote w:type="continuationSeparator" w:id="0">
    <w:p w:rsidR="000466C7" w:rsidRDefault="0004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AE" w:rsidRDefault="00E621F1">
    <w:pPr>
      <w:pStyle w:val="rodap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67BAE" w:rsidRDefault="00E621F1">
                          <w:pPr>
                            <w:pStyle w:val="InformaesdeContacto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" o:allowoverlap="f" filled="f" stroked="f" strokeweight=".5pt">
              <v:textbox style="mso-fit-shape-to-text:t" inset="0,0,0,0">
                <w:txbxContent>
                  <w:p w:rsidR="00F67BAE" w:rsidRDefault="00E621F1">
                    <w:pPr>
                      <w:pStyle w:val="InformaesdeContacto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6C7" w:rsidRDefault="000466C7">
      <w:pPr>
        <w:spacing w:after="0" w:line="240" w:lineRule="auto"/>
      </w:pPr>
      <w:r>
        <w:separator/>
      </w:r>
    </w:p>
  </w:footnote>
  <w:footnote w:type="continuationSeparator" w:id="0">
    <w:p w:rsidR="000466C7" w:rsidRDefault="0004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AE" w:rsidRDefault="00E621F1">
    <w:pPr>
      <w:pStyle w:val="ttulo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563DE3E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AE" w:rsidRDefault="00E621F1">
    <w:pPr>
      <w:pStyle w:val="ttulo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Conexão Recta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6DD2BEE" id="Conexão Recta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acomMarc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Ponto-chave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ttachedTemplate r:id="rId1"/>
  <w:defaultTabStop w:val="709"/>
  <w:hyphenationZone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5F"/>
    <w:rsid w:val="000466C7"/>
    <w:rsid w:val="00121E20"/>
    <w:rsid w:val="00350022"/>
    <w:rsid w:val="004D67DE"/>
    <w:rsid w:val="0059625F"/>
    <w:rsid w:val="00805B0D"/>
    <w:rsid w:val="00911F0C"/>
    <w:rsid w:val="00BB2F52"/>
    <w:rsid w:val="00E621F1"/>
    <w:rsid w:val="00F6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AA1E2F"/>
  <w15:docId w15:val="{25942F5B-4705-4D0C-8DA3-51D6B966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pt-PT" w:eastAsia="pt-PT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customStyle="1" w:styleId="ttulo2">
    <w:name w:val="título 2"/>
    <w:basedOn w:val="Normal"/>
    <w:next w:val="Normal"/>
    <w:link w:val="CarterdeTtulo2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customStyle="1" w:styleId="ttulo3">
    <w:name w:val="título 3"/>
    <w:basedOn w:val="Normal"/>
    <w:next w:val="Normal"/>
    <w:link w:val="Carte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customStyle="1" w:styleId="ttulo">
    <w:name w:val="título"/>
    <w:basedOn w:val="Normal"/>
    <w:link w:val="CarterdeCabealho"/>
    <w:uiPriority w:val="99"/>
    <w:unhideWhenUsed/>
    <w:pPr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</w:style>
  <w:style w:type="paragraph" w:customStyle="1" w:styleId="rodap">
    <w:name w:val="rodapé"/>
    <w:basedOn w:val="Normal"/>
    <w:link w:val="CarterdeRodap"/>
    <w:uiPriority w:val="99"/>
    <w:unhideWhenUsed/>
    <w:pPr>
      <w:spacing w:after="0" w:line="240" w:lineRule="auto"/>
    </w:pPr>
  </w:style>
  <w:style w:type="character" w:customStyle="1" w:styleId="CarterdeRodap">
    <w:name w:val="Caráter de Rodapé"/>
    <w:basedOn w:val="Tipodeletrapredefinidodopargrafo"/>
    <w:link w:val="rodap"/>
    <w:uiPriority w:val="99"/>
  </w:style>
  <w:style w:type="paragraph" w:styleId="Data">
    <w:name w:val="Date"/>
    <w:basedOn w:val="Normal"/>
    <w:next w:val="Normal"/>
    <w:link w:val="DataCarte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aCarter">
    <w:name w:val="Data Caráter"/>
    <w:basedOn w:val="Tipodeletrapredefinidodopargrafo"/>
    <w:link w:val="Data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Fecho">
    <w:name w:val="Fecho"/>
    <w:basedOn w:val="Normal"/>
    <w:link w:val="CarterdeFecho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arterdeFecho">
    <w:name w:val="Caráter de Fecho"/>
    <w:basedOn w:val="Tipodeletrapredefinidodopargrafo"/>
    <w:link w:val="Fecho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Destinatrio1">
    <w:name w:val="Destinatário1"/>
    <w:basedOn w:val="Normal"/>
    <w:uiPriority w:val="3"/>
    <w:qFormat/>
    <w:pPr>
      <w:spacing w:line="240" w:lineRule="auto"/>
      <w:contextualSpacing/>
    </w:pPr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4"/>
      </w:numPr>
      <w:contextualSpacing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Anexo">
    <w:name w:val="Anexo"/>
    <w:basedOn w:val="Normal"/>
    <w:uiPriority w:val="10"/>
    <w:qFormat/>
    <w:rPr>
      <w:color w:val="7F7F7F" w:themeColor="text1" w:themeTint="80"/>
    </w:rPr>
  </w:style>
  <w:style w:type="paragraph" w:customStyle="1" w:styleId="Nome">
    <w:name w:val="No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Ponto-chave">
    <w:name w:val="Ponto-chave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InformaesdeContacto">
    <w:name w:val="Informações de Contacto"/>
    <w:basedOn w:val="Normal"/>
    <w:uiPriority w:val="2"/>
    <w:qFormat/>
    <w:pPr>
      <w:spacing w:after="0"/>
    </w:pPr>
  </w:style>
  <w:style w:type="character" w:customStyle="1" w:styleId="CarterdeTtulo1">
    <w:name w:val="Caráter de Título 1"/>
    <w:basedOn w:val="Tipodeletrapredefinidodopargrafo"/>
    <w:link w:val="ttulo1"/>
    <w:uiPriority w:val="9"/>
    <w:rPr>
      <w:caps/>
      <w:color w:val="969696" w:themeColor="accent3"/>
      <w:sz w:val="20"/>
    </w:rPr>
  </w:style>
  <w:style w:type="paragraph" w:customStyle="1" w:styleId="DatadeCurrculo">
    <w:name w:val="Data de Currículo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o">
    <w:name w:val="Subsecção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CarterdeTtulo2">
    <w:name w:val="Caráter de Título 2"/>
    <w:basedOn w:val="Tipodeletrapredefinidodopargrafo"/>
    <w:link w:val="ttulo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o">
    <w:name w:val="Descrição"/>
    <w:basedOn w:val="Normal"/>
    <w:link w:val="CarterdeDescrio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CarterdeTtulo3">
    <w:name w:val="Caráter de Título 3"/>
    <w:basedOn w:val="Tipodeletrapredefinidodopargrafo"/>
    <w:link w:val="ttulo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CarterdeDescrio">
    <w:name w:val="Caráter de Descrição"/>
    <w:basedOn w:val="CarterdeTtulo2"/>
    <w:link w:val="Descrio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TtulodeSeco">
    <w:name w:val="Título de Secção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customStyle="1" w:styleId="SemEspaos">
    <w:name w:val="Sem Espaços"/>
    <w:link w:val="CarterdeSemEspaos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CarterdeSemEspaos">
    <w:name w:val="Caráter de Sem Espaços"/>
    <w:basedOn w:val="Tipodeletrapredefinidodopargrafo"/>
    <w:link w:val="SemEspaos"/>
    <w:uiPriority w:val="1"/>
    <w:rPr>
      <w:rFonts w:asciiTheme="minorHAnsi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urr&#237;culo%20Cronol&#243;gico%20(Estrutura%20Simpl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0306E4E6AA4FD1848E4C40B1FF6C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9DE48F-3EDB-4FB6-BE7D-946D7A289C2C}"/>
      </w:docPartPr>
      <w:docPartBody>
        <w:p w:rsidR="00074A41" w:rsidRDefault="00A60D71">
          <w:r>
            <w:t xml:space="preserve">Conseguir o emprego ideal pode ser uma tarefa desafiante, mas conseguir um currículo com excelente aspeto não precisa de o ser! Fornecemos algumas sugestões rápidas para </w:t>
          </w:r>
          <w:r>
            <w:t>ajudá-lo a começar. Para substituir qualquer texto de sugestão pelo seu próprio texto, basta clicar sobre o mesmo e começar a escrever.</w:t>
          </w:r>
        </w:p>
        <w:p w:rsidR="00000000" w:rsidRDefault="00A60D71">
          <w:pPr>
            <w:pStyle w:val="F30306E4E6AA4FD1848E4C40B1FF6C3E"/>
          </w:pPr>
          <w:r>
            <w:t>Precisa de outra entrada de experiência profissional ou habilitações literárias? É para já. Basta cliCaráter de nos exem</w:t>
          </w:r>
          <w:r>
            <w:t>plos de amostras em baixo e, em seguida, cliCaráter de no sinal mais que aparece. Está à procura de uma Caráter deta de apresentação correspondente? Só precisava de nos perguntar! No separador Inserir, clique em Página de Rosto.</w:t>
          </w:r>
        </w:p>
      </w:docPartBody>
    </w:docPart>
    <w:docPart>
      <w:docPartPr>
        <w:name w:val="814FDA6CB60146ACB1BFFB25966C2A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71AB55-3BAA-41B1-BCA8-53BAE5A77A91}"/>
      </w:docPartPr>
      <w:docPartBody>
        <w:p w:rsidR="00000000" w:rsidRDefault="00A60D71">
          <w:pPr>
            <w:pStyle w:val="814FDA6CB60146ACB1BFFB25966C2A31"/>
          </w:pPr>
          <w:r w:rsidRPr="00BE5106">
            <w:rPr>
              <w:rStyle w:val="TextodoMarcadordePosio"/>
            </w:rPr>
            <w:t xml:space="preserve">Enter any content that you want to repeat, including other content controls. You can also insert this control around </w:t>
          </w:r>
          <w:r w:rsidRPr="00BE5106">
            <w:rPr>
              <w:rStyle w:val="TextodoMarcadordePosio"/>
            </w:rPr>
            <w:t>table rows in order to repeat parts of a table.</w:t>
          </w:r>
        </w:p>
      </w:docPartBody>
    </w:docPart>
    <w:docPart>
      <w:docPartPr>
        <w:name w:val="76FF598C0D2E438691EFB036CE5404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87D5D-50A1-4B38-B15E-931CC6A848E1}"/>
      </w:docPartPr>
      <w:docPartBody>
        <w:p w:rsidR="00000000" w:rsidRDefault="00A60D71">
          <w:pPr>
            <w:pStyle w:val="76FF598C0D2E438691EFB036CE5404D8"/>
          </w:pPr>
          <w:r>
            <w:rPr>
              <w:rStyle w:val="TextodoMarcadordePosio"/>
            </w:rPr>
            <w:t>Introduza qualquer conteúdo que pretenda repetir, incluindo outros controlos de conteúdo. Também pode inserir este controlo em linhas de tabela, de forma a repetir partes de uma tabela.</w:t>
          </w:r>
        </w:p>
      </w:docPartBody>
    </w:docPart>
    <w:docPart>
      <w:docPartPr>
        <w:name w:val="0C6135C12D9449A487CA62F07E991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55F323-847F-40B3-AB3B-1A4725F0F80E}"/>
      </w:docPartPr>
      <w:docPartBody>
        <w:p w:rsidR="00000000" w:rsidRDefault="00A60D71">
          <w:pPr>
            <w:pStyle w:val="0C6135C12D9449A487CA62F07E991EE6"/>
          </w:pPr>
          <w:r>
            <w:t>[Datas De - Até]</w:t>
          </w:r>
        </w:p>
      </w:docPartBody>
    </w:docPart>
    <w:docPart>
      <w:docPartPr>
        <w:name w:val="04F1892FCCC548CF8264AD8E80D3DE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4B3F5-496E-4613-BBDA-CAC620674369}"/>
      </w:docPartPr>
      <w:docPartBody>
        <w:p w:rsidR="00000000" w:rsidRDefault="00A60D71">
          <w:pPr>
            <w:pStyle w:val="04F1892FCCC548CF8264AD8E80D3DE18"/>
          </w:pPr>
          <w:r>
            <w:t>[Empresa]</w:t>
          </w:r>
        </w:p>
      </w:docPartBody>
    </w:docPart>
    <w:docPart>
      <w:docPartPr>
        <w:name w:val="211075726BCD4ABFB5A1A31D3FCFF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702DB2-0324-444F-A406-4C2CB1130820}"/>
      </w:docPartPr>
      <w:docPartBody>
        <w:p w:rsidR="00000000" w:rsidRDefault="00A60D71">
          <w:pPr>
            <w:pStyle w:val="211075726BCD4ABFB5A1A31D3FCFFA28"/>
          </w:pPr>
          <w:r>
            <w:t>[Cargo Ocupado]</w:t>
          </w:r>
        </w:p>
      </w:docPartBody>
    </w:docPart>
    <w:docPart>
      <w:docPartPr>
        <w:name w:val="10BAA01550CD480D8572163445C60D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4C7C3C-C694-4A24-AFB6-34A2122A028C}"/>
      </w:docPartPr>
      <w:docPartBody>
        <w:p w:rsidR="00074A41" w:rsidRDefault="00A60D71" w:rsidP="00074A41">
          <w:pPr>
            <w:pStyle w:val="ListacomMarcas"/>
          </w:pPr>
          <w:r>
            <w:t xml:space="preserve">Clique aqui para </w:t>
          </w:r>
          <w:r>
            <w:t>introduzir texto.</w:t>
          </w:r>
        </w:p>
        <w:p w:rsidR="00074A41" w:rsidRDefault="00A60D71" w:rsidP="00074A41">
          <w:pPr>
            <w:pStyle w:val="ListacomMarcas"/>
            <w:numPr>
              <w:ilvl w:val="0"/>
              <w:numId w:val="2"/>
            </w:numPr>
          </w:pPr>
          <w:r>
            <w:t>Clique aqui para introduzir texto</w:t>
          </w:r>
        </w:p>
        <w:p w:rsidR="00000000" w:rsidRDefault="00A60D71">
          <w:pPr>
            <w:pStyle w:val="10BAA01550CD480D8572163445C60D76"/>
          </w:pPr>
          <w:r>
            <w:t>Clique aqui para introduzir texto</w:t>
          </w:r>
        </w:p>
      </w:docPartBody>
    </w:docPart>
    <w:docPart>
      <w:docPartPr>
        <w:name w:val="DADAC95416AF426DB09BD478DE85A6C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CA39D1-4ABA-4F10-869E-E35FEB67D6E7}"/>
      </w:docPartPr>
      <w:docPartBody>
        <w:p w:rsidR="00000000" w:rsidRDefault="00A60D71">
          <w:pPr>
            <w:pStyle w:val="DADAC95416AF426DB09BD478DE85A6C8"/>
          </w:pPr>
          <w:r>
            <w:t>[Nome de Escola, Local]</w:t>
          </w:r>
        </w:p>
      </w:docPartBody>
    </w:docPart>
    <w:docPart>
      <w:docPartPr>
        <w:name w:val="44DEB69F7F4D4DC2B067944D560C0D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045848-8607-4E6A-96C1-34AE5473D34E}"/>
      </w:docPartPr>
      <w:docPartBody>
        <w:p w:rsidR="00000000" w:rsidRDefault="00A60D71">
          <w:pPr>
            <w:pStyle w:val="44DEB69F7F4D4DC2B067944D560C0D56"/>
          </w:pPr>
          <w:r>
            <w:t>[Li</w:t>
          </w:r>
          <w:r>
            <w:t>cenciatura]</w:t>
          </w:r>
        </w:p>
      </w:docPartBody>
    </w:docPart>
    <w:docPart>
      <w:docPartPr>
        <w:name w:val="1D701973BBDE4773AFC53EF6092BD09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A4CF3D-D892-4169-A38A-C524D6CE0FB3}"/>
      </w:docPartPr>
      <w:docPartBody>
        <w:p w:rsidR="00074A41" w:rsidRDefault="00A60D71">
          <w:pPr>
            <w:pStyle w:val="ListacomMarcas"/>
          </w:pPr>
          <w:r>
            <w:t>Clique aqui para introduzir texto.</w:t>
          </w:r>
        </w:p>
        <w:p w:rsidR="00000000" w:rsidRDefault="00A60D71">
          <w:pPr>
            <w:pStyle w:val="1D701973BBDE4773AFC53EF6092BD09D"/>
          </w:pPr>
          <w:r>
            <w:t>Clique aqui para introduzir texto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acomMarcas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71"/>
    <w:rsid w:val="00A6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30306E4E6AA4FD1848E4C40B1FF6C3E">
    <w:name w:val="F30306E4E6AA4FD1848E4C40B1FF6C3E"/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814FDA6CB60146ACB1BFFB25966C2A31">
    <w:name w:val="814FDA6CB60146ACB1BFFB25966C2A31"/>
  </w:style>
  <w:style w:type="paragraph" w:customStyle="1" w:styleId="76FF598C0D2E438691EFB036CE5404D8">
    <w:name w:val="76FF598C0D2E438691EFB036CE5404D8"/>
  </w:style>
  <w:style w:type="paragraph" w:customStyle="1" w:styleId="0C6135C12D9449A487CA62F07E991EE6">
    <w:name w:val="0C6135C12D9449A487CA62F07E991EE6"/>
  </w:style>
  <w:style w:type="paragraph" w:customStyle="1" w:styleId="04F1892FCCC548CF8264AD8E80D3DE18">
    <w:name w:val="04F1892FCCC548CF8264AD8E80D3DE18"/>
  </w:style>
  <w:style w:type="paragraph" w:customStyle="1" w:styleId="211075726BCD4ABFB5A1A31D3FCFFA28">
    <w:name w:val="211075726BCD4ABFB5A1A31D3FCFFA28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10BAA01550CD480D8572163445C60D76">
    <w:name w:val="10BAA01550CD480D8572163445C60D76"/>
  </w:style>
  <w:style w:type="paragraph" w:customStyle="1" w:styleId="DADAC95416AF426DB09BD478DE85A6C8">
    <w:name w:val="DADAC95416AF426DB09BD478DE85A6C8"/>
  </w:style>
  <w:style w:type="paragraph" w:customStyle="1" w:styleId="44DEB69F7F4D4DC2B067944D560C0D56">
    <w:name w:val="44DEB69F7F4D4DC2B067944D560C0D56"/>
  </w:style>
  <w:style w:type="paragraph" w:customStyle="1" w:styleId="1D701973BBDE4773AFC53EF6092BD09D">
    <w:name w:val="1D701973BBDE4773AFC53EF6092BD09D"/>
  </w:style>
  <w:style w:type="paragraph" w:customStyle="1" w:styleId="39C3CA6299FA431AA5ED1F0E64149848">
    <w:name w:val="39C3CA6299FA431AA5ED1F0E64149848"/>
  </w:style>
  <w:style w:type="paragraph" w:customStyle="1" w:styleId="D2BF52B6FF844682BEBA1E33F1AFFEFE">
    <w:name w:val="D2BF52B6FF844682BEBA1E33F1AFFE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Programação I | DETI-UA</CompanyPhone>
  <CompanyFax>08-12-2016</CompanyFax>
  <CompanyEmail>Trabalho Prático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68C2A0-4F35-4E2A-B97E-B44B91DDD5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008B0E-44C2-4295-96BC-6AE3214A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(Estrutura Simples).dotx</Template>
  <TotalTime>1593</TotalTime>
  <Pages>1</Pages>
  <Words>168</Words>
  <Characters>909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Cabeçalhos</vt:lpstr>
      </vt:variant>
      <vt:variant>
        <vt:i4>4</vt:i4>
      </vt:variant>
      <vt:variant>
        <vt:lpstr>Title</vt:lpstr>
      </vt:variant>
      <vt:variant>
        <vt:i4>1</vt:i4>
      </vt:variant>
    </vt:vector>
  </HeadingPairs>
  <TitlesOfParts>
    <vt:vector size="6" baseType="lpstr">
      <vt:lpstr/>
      <vt:lpstr>/Objetivo</vt:lpstr>
      <vt:lpstr>Experiência Profissional</vt:lpstr>
      <vt:lpstr>Habilitações Literárias</vt:lpstr>
      <vt:lpstr>Referências</vt:lpstr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Pacman Multijogador</dc:creator>
  <cp:keywords/>
  <cp:lastModifiedBy>Pedro V. Teixeira</cp:lastModifiedBy>
  <cp:revision>2</cp:revision>
  <dcterms:created xsi:type="dcterms:W3CDTF">2016-12-08T23:16:00Z</dcterms:created>
  <dcterms:modified xsi:type="dcterms:W3CDTF">2016-12-10T01:50:00Z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